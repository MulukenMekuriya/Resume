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03"/>
        <w:gridCol w:w="650"/>
        <w:gridCol w:w="6547"/>
      </w:tblGrid>
      <w:tr w:rsidR="001B2ABD" w14:paraId="45E3D2A3" w14:textId="77777777" w:rsidTr="00311F9F">
        <w:trPr>
          <w:trHeight w:val="4410"/>
        </w:trPr>
        <w:tc>
          <w:tcPr>
            <w:tcW w:w="3603" w:type="dxa"/>
            <w:vAlign w:val="bottom"/>
          </w:tcPr>
          <w:p w14:paraId="7534C8F8" w14:textId="5400EE99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650" w:type="dxa"/>
          </w:tcPr>
          <w:p w14:paraId="050ED22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  <w:vAlign w:val="bottom"/>
          </w:tcPr>
          <w:p w14:paraId="24A0BF9E" w14:textId="6A7CE760" w:rsidR="001B2ABD" w:rsidRPr="0070340F" w:rsidRDefault="00D83AB5" w:rsidP="0070340F">
            <w:pPr>
              <w:pStyle w:val="Title"/>
            </w:pPr>
            <w:r>
              <w:t>Muluken mekuriya</w:t>
            </w:r>
          </w:p>
        </w:tc>
      </w:tr>
      <w:tr w:rsidR="001B2ABD" w14:paraId="53796288" w14:textId="77777777" w:rsidTr="00311F9F">
        <w:tc>
          <w:tcPr>
            <w:tcW w:w="3603" w:type="dxa"/>
          </w:tcPr>
          <w:p w14:paraId="50148092" w14:textId="77777777" w:rsidR="001B2ABD" w:rsidRDefault="004B5E64" w:rsidP="00036450">
            <w:pPr>
              <w:pStyle w:val="Heading3"/>
            </w:pPr>
            <w:sdt>
              <w:sdtPr>
                <w:id w:val="-1711873194"/>
                <w:placeholder>
                  <w:docPart w:val="1922F727CEF443CBA4426F8CED072CC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3D953436" w14:textId="2D13B17A" w:rsidR="00385167" w:rsidRPr="00C73EE4" w:rsidRDefault="00D83AB5" w:rsidP="000041C4">
            <w:pPr>
              <w:pStyle w:val="NoSpacing"/>
              <w:rPr>
                <w:rFonts w:eastAsia="Times New Roman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  <w:shd w:val="clear" w:color="auto" w:fill="FFFFFF"/>
              </w:rPr>
              <w:t>Resourceful Front End Web Developer bringing in-depth knowledge of latest technology trends to produce clean website design. Experience handling complex HTML, CSS, JavaScript, React coding, design and extensions to meet organization's front-facing internet needs. Detail-oriented collaboration with others to define project expectations and demand. Hands-on testing and debugging to address inconsistencies and maintain performance thresholds.</w:t>
            </w:r>
          </w:p>
          <w:p w14:paraId="2000C6EC" w14:textId="77777777" w:rsidR="00036450" w:rsidRDefault="00036450" w:rsidP="009260CD"/>
          <w:p w14:paraId="58DC1444" w14:textId="77777777" w:rsidR="00036450" w:rsidRDefault="00036450" w:rsidP="00036450"/>
          <w:p w14:paraId="0E0247F4" w14:textId="77777777" w:rsidR="00036450" w:rsidRPr="00CB0055" w:rsidRDefault="004B5E64" w:rsidP="00CB0055">
            <w:pPr>
              <w:pStyle w:val="Heading3"/>
            </w:pPr>
            <w:sdt>
              <w:sdtPr>
                <w:id w:val="-1954003311"/>
                <w:placeholder>
                  <w:docPart w:val="199F2F46808C4530A9F6939523B1433D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039FE">
                  <w:t>Contact</w:t>
                </w:r>
              </w:sdtContent>
            </w:sdt>
          </w:p>
          <w:p w14:paraId="088F078D" w14:textId="77777777" w:rsidR="004D3011" w:rsidRDefault="004B5E64" w:rsidP="004D3011">
            <w:sdt>
              <w:sdtPr>
                <w:id w:val="1111563247"/>
                <w:placeholder>
                  <w:docPart w:val="55B13E0F0B954515B1D8ADEE66F345D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</w:p>
          <w:p w14:paraId="722170A1" w14:textId="3BD3F081" w:rsidR="004D3011" w:rsidRDefault="00DB066C" w:rsidP="004D3011">
            <w:r>
              <w:t>240-324-7834</w:t>
            </w:r>
          </w:p>
          <w:p w14:paraId="07EACA7A" w14:textId="77777777" w:rsidR="004D3011" w:rsidRPr="004D3011" w:rsidRDefault="004D3011" w:rsidP="004D3011"/>
          <w:p w14:paraId="717A1293" w14:textId="77777777" w:rsidR="004D3011" w:rsidRDefault="004B5E64" w:rsidP="004D3011">
            <w:sdt>
              <w:sdtPr>
                <w:id w:val="-240260293"/>
                <w:placeholder>
                  <w:docPart w:val="89B008AF063E43E69EFD0C516BAB50D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</w:t>
                </w:r>
              </w:sdtContent>
            </w:sdt>
          </w:p>
          <w:p w14:paraId="732773A1" w14:textId="2ED87A67" w:rsidR="00036450" w:rsidRPr="0070340F" w:rsidRDefault="00D83AB5" w:rsidP="0070340F">
            <w:r>
              <w:t>Mulerthegrete@gmail.com</w:t>
            </w:r>
          </w:p>
          <w:p w14:paraId="4B8BECC9" w14:textId="10F90451" w:rsidR="004D3011" w:rsidRPr="00CB0055" w:rsidRDefault="00B36589" w:rsidP="00C039FE">
            <w:pPr>
              <w:pStyle w:val="Heading3"/>
            </w:pPr>
            <w:r>
              <w:t>Socials</w:t>
            </w:r>
          </w:p>
          <w:p w14:paraId="141784F8" w14:textId="780E5A89" w:rsidR="00B36589" w:rsidRDefault="004B5E64" w:rsidP="00B36589">
            <w:sdt>
              <w:sdtPr>
                <w:id w:val="-672802004"/>
                <w:placeholder>
                  <w:docPart w:val="DC05964979394593B96289B820CC94F8"/>
                </w:placeholder>
                <w:temporary/>
                <w:showingPlcHdr/>
                <w15:appearance w15:val="hidden"/>
              </w:sdtPr>
              <w:sdtEndPr/>
              <w:sdtContent>
                <w:r w:rsidR="00B36589">
                  <w:t>LINKEDIN:</w:t>
                </w:r>
              </w:sdtContent>
            </w:sdt>
          </w:p>
          <w:p w14:paraId="7115834E" w14:textId="0AB5D438" w:rsidR="006C1D9D" w:rsidRDefault="004B5E64" w:rsidP="00B36589">
            <w:hyperlink r:id="rId9" w:history="1">
              <w:r w:rsidR="00B36589" w:rsidRPr="00514C12">
                <w:rPr>
                  <w:rStyle w:val="Hyperlink"/>
                </w:rPr>
                <w:t>https://www.linkedin.com/in/muluken-mekuriya-313285180</w:t>
              </w:r>
            </w:hyperlink>
          </w:p>
          <w:p w14:paraId="7DC82205" w14:textId="77777777" w:rsidR="00B36589" w:rsidRDefault="00B36589" w:rsidP="00B36589"/>
          <w:p w14:paraId="2A5BDF35" w14:textId="77777777" w:rsidR="00B36589" w:rsidRDefault="00B36589" w:rsidP="00B36589">
            <w:r>
              <w:t>GitHub</w:t>
            </w:r>
          </w:p>
          <w:p w14:paraId="7EC75D6A" w14:textId="77777777" w:rsidR="00B36589" w:rsidRDefault="00B36589" w:rsidP="00B36589"/>
          <w:p w14:paraId="55A87CDA" w14:textId="7CD187A0" w:rsidR="00B36589" w:rsidRPr="004D3011" w:rsidRDefault="00F13954" w:rsidP="00B36589">
            <w:r w:rsidRPr="00F13954">
              <w:t>https://github.com/MulukenMekuriya</w:t>
            </w:r>
          </w:p>
        </w:tc>
        <w:tc>
          <w:tcPr>
            <w:tcW w:w="650" w:type="dxa"/>
          </w:tcPr>
          <w:p w14:paraId="3BCA89E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</w:tcPr>
          <w:p w14:paraId="6419C43A" w14:textId="77777777" w:rsidR="00036450" w:rsidRDefault="004B5E64" w:rsidP="00036450">
            <w:pPr>
              <w:pStyle w:val="Heading2"/>
            </w:pPr>
            <w:sdt>
              <w:sdtPr>
                <w:id w:val="1001553383"/>
                <w:placeholder>
                  <w:docPart w:val="C6D737755B124271BEAF467AE7BA087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14:paraId="4B89C654" w14:textId="656DA851" w:rsidR="00C80811" w:rsidRDefault="00D83AB5" w:rsidP="00B359E4">
            <w:pPr>
              <w:pStyle w:val="Heading4"/>
            </w:pPr>
            <w:r>
              <w:t>Front End Developer</w:t>
            </w:r>
          </w:p>
          <w:p w14:paraId="7F8A5582" w14:textId="78292EBD" w:rsidR="00036450" w:rsidRDefault="00D83AB5" w:rsidP="00B359E4">
            <w:pPr>
              <w:pStyle w:val="Heading4"/>
              <w:rPr>
                <w:bCs/>
              </w:rPr>
            </w:pPr>
            <w:r>
              <w:t>WSP, Baltimore, MD</w:t>
            </w:r>
          </w:p>
          <w:p w14:paraId="78FF69FD" w14:textId="5A58F28C" w:rsidR="00036450" w:rsidRPr="00036450" w:rsidRDefault="00D83AB5" w:rsidP="00B359E4">
            <w:pPr>
              <w:pStyle w:val="Date"/>
            </w:pPr>
            <w:r>
              <w:t>2019-Present</w:t>
            </w:r>
          </w:p>
          <w:p w14:paraId="7623F0C5" w14:textId="2758592B" w:rsidR="00D83AB5" w:rsidRPr="0032071C" w:rsidRDefault="00D83AB5" w:rsidP="00D83AB5">
            <w:pPr>
              <w:shd w:val="clear" w:color="auto" w:fill="FFFFFF"/>
              <w:spacing w:after="75"/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</w:pP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>Collaborated with stakeholders during development processes to confirm creative proposals and design best practices.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 </w:t>
            </w: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>Managed full-cycle design tasks, handling phases from conception to completion while maintaining guidelines throughout.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 </w:t>
            </w: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>Troubleshot and debugged code ensuring compatibility with devices, browsers, and operating systems.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 </w:t>
            </w: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>Assembled and addressed technical and design requirements, integrating user-facing and front-end elements to maintain web presence effectiveness.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 </w:t>
            </w: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>Wrote clean HTML and CSS code, integrating design, extensions and third-party apps according to web development plans.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 </w:t>
            </w: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>Planned website development, converting mockups into usable web presence with HTML, JavaScript, AJAX and JSON coding.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 </w:t>
            </w: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Provided front-end website development using WordPress, 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Shopify </w:t>
            </w:r>
            <w:r w:rsidRPr="0032071C"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>and other editing software.</w:t>
            </w:r>
            <w:r>
              <w:rPr>
                <w:rFonts w:ascii="Arial" w:eastAsia="Times New Roman" w:hAnsi="Arial" w:cs="Arial"/>
                <w:color w:val="46464E"/>
                <w:sz w:val="21"/>
                <w:szCs w:val="21"/>
                <w:lang w:eastAsia="en-US"/>
              </w:rPr>
              <w:t xml:space="preserve"> </w:t>
            </w:r>
          </w:p>
          <w:p w14:paraId="79920239" w14:textId="367F03BF" w:rsidR="00036450" w:rsidRDefault="00036450" w:rsidP="00C039FE"/>
          <w:p w14:paraId="716C3386" w14:textId="77777777" w:rsidR="004D3011" w:rsidRDefault="004D3011" w:rsidP="00036450"/>
          <w:p w14:paraId="4DD161FD" w14:textId="77777777" w:rsidR="000041C4" w:rsidRDefault="004B5E64" w:rsidP="000041C4">
            <w:pPr>
              <w:pStyle w:val="Heading2"/>
            </w:pPr>
            <w:sdt>
              <w:sdtPr>
                <w:id w:val="-1447144958"/>
                <w:placeholder>
                  <w:docPart w:val="C19D01C8B41040AF89C720D6D545B039"/>
                </w:placeholder>
                <w:temporary/>
                <w:showingPlcHdr/>
                <w15:appearance w15:val="hidden"/>
              </w:sdtPr>
              <w:sdtEndPr/>
              <w:sdtContent>
                <w:r w:rsidR="000041C4" w:rsidRPr="00036450">
                  <w:t>EDUCATION</w:t>
                </w:r>
              </w:sdtContent>
            </w:sdt>
          </w:p>
          <w:p w14:paraId="74A90970" w14:textId="53575263" w:rsidR="000041C4" w:rsidRPr="00036450" w:rsidRDefault="00D83AB5" w:rsidP="000041C4">
            <w:pPr>
              <w:pStyle w:val="Heading4"/>
            </w:pPr>
            <w:r>
              <w:t>Morgan State University</w:t>
            </w:r>
          </w:p>
          <w:p w14:paraId="13DC086C" w14:textId="6E18A12B" w:rsidR="000041C4" w:rsidRPr="00B359E4" w:rsidRDefault="00D83AB5" w:rsidP="000041C4">
            <w:pPr>
              <w:pStyle w:val="Date"/>
            </w:pPr>
            <w:r>
              <w:t>December 2020</w:t>
            </w:r>
          </w:p>
          <w:p w14:paraId="7B3BDF16" w14:textId="7D5ED605" w:rsidR="000041C4" w:rsidRDefault="00D83AB5" w:rsidP="000041C4">
            <w:r>
              <w:t>Masters of Engineering</w:t>
            </w:r>
          </w:p>
          <w:p w14:paraId="42EA569D" w14:textId="77777777" w:rsidR="00036450" w:rsidRDefault="004B5E64" w:rsidP="00036450">
            <w:pPr>
              <w:pStyle w:val="Heading2"/>
            </w:pPr>
            <w:sdt>
              <w:sdtPr>
                <w:id w:val="1047328981"/>
                <w:placeholder>
                  <w:docPart w:val="45F71722B6824BB19570780F327C22C1"/>
                </w:placeholder>
                <w:temporary/>
                <w:showingPlcHdr/>
                <w15:appearance w15:val="hidden"/>
              </w:sdtPr>
              <w:sdtEndPr/>
              <w:sdtContent>
                <w:r w:rsidR="006E088D">
                  <w:t>key skills and characteristics</w:t>
                </w:r>
              </w:sdtContent>
            </w:sdt>
          </w:p>
          <w:p w14:paraId="4F7B805E" w14:textId="77777777" w:rsidR="00D83AB5" w:rsidRPr="0032071C" w:rsidRDefault="00D83AB5" w:rsidP="00D83AB5">
            <w:pPr>
              <w:pStyle w:val="ListBullet"/>
            </w:pPr>
            <w:r w:rsidRPr="0032071C">
              <w:t>CSS</w:t>
            </w:r>
          </w:p>
          <w:p w14:paraId="4FF87768" w14:textId="77777777" w:rsidR="00D83AB5" w:rsidRPr="0032071C" w:rsidRDefault="00D83AB5" w:rsidP="00D83AB5">
            <w:pPr>
              <w:pStyle w:val="ListBullet"/>
            </w:pPr>
            <w:r w:rsidRPr="0032071C">
              <w:t>HTML</w:t>
            </w:r>
          </w:p>
          <w:p w14:paraId="0A09A1C8" w14:textId="77777777" w:rsidR="00D83AB5" w:rsidRPr="0032071C" w:rsidRDefault="00D83AB5" w:rsidP="00D83AB5">
            <w:pPr>
              <w:pStyle w:val="ListBullet"/>
            </w:pPr>
            <w:r w:rsidRPr="0032071C">
              <w:t>JavaScript</w:t>
            </w:r>
          </w:p>
          <w:p w14:paraId="2E9036B2" w14:textId="77777777" w:rsidR="00D83AB5" w:rsidRPr="0032071C" w:rsidRDefault="00D83AB5" w:rsidP="00D83AB5">
            <w:pPr>
              <w:pStyle w:val="ListBullet"/>
            </w:pPr>
            <w:r w:rsidRPr="0032071C">
              <w:t>React</w:t>
            </w:r>
          </w:p>
          <w:p w14:paraId="6D8F179D" w14:textId="77777777" w:rsidR="00D83AB5" w:rsidRPr="0032071C" w:rsidRDefault="00D83AB5" w:rsidP="00D83AB5">
            <w:pPr>
              <w:pStyle w:val="ListBullet"/>
            </w:pPr>
            <w:r w:rsidRPr="0032071C">
              <w:t>REST</w:t>
            </w:r>
          </w:p>
          <w:p w14:paraId="7A2E62E1" w14:textId="77777777" w:rsidR="00036450" w:rsidRDefault="00D83AB5" w:rsidP="00D83AB5">
            <w:pPr>
              <w:pStyle w:val="ListBullet"/>
            </w:pPr>
            <w:r>
              <w:t>AJAX</w:t>
            </w:r>
          </w:p>
          <w:p w14:paraId="12A7BC5C" w14:textId="77777777" w:rsidR="00D83AB5" w:rsidRPr="0032071C" w:rsidRDefault="00D83AB5" w:rsidP="00D83AB5">
            <w:pPr>
              <w:pStyle w:val="ListBullet"/>
            </w:pPr>
            <w:r w:rsidRPr="0032071C">
              <w:t>Agile Workflow</w:t>
            </w:r>
          </w:p>
          <w:p w14:paraId="6E97BF15" w14:textId="77777777" w:rsidR="00D83AB5" w:rsidRPr="0032071C" w:rsidRDefault="00D83AB5" w:rsidP="00D83AB5">
            <w:pPr>
              <w:pStyle w:val="ListBullet"/>
            </w:pPr>
            <w:r w:rsidRPr="0032071C">
              <w:t>UX Design</w:t>
            </w:r>
          </w:p>
          <w:p w14:paraId="4EACBA71" w14:textId="0A911063" w:rsidR="00D83AB5" w:rsidRPr="00094FD6" w:rsidRDefault="00D83AB5" w:rsidP="00D83AB5">
            <w:pPr>
              <w:pStyle w:val="ListBullet"/>
              <w:numPr>
                <w:ilvl w:val="0"/>
                <w:numId w:val="0"/>
              </w:numPr>
              <w:ind w:left="420"/>
            </w:pPr>
          </w:p>
        </w:tc>
      </w:tr>
    </w:tbl>
    <w:p w14:paraId="72C5E14E" w14:textId="77777777" w:rsidR="0043117B" w:rsidRDefault="004B5E64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2B3A6" w14:textId="77777777" w:rsidR="004B5E64" w:rsidRDefault="004B5E64" w:rsidP="000C45FF">
      <w:r>
        <w:separator/>
      </w:r>
    </w:p>
  </w:endnote>
  <w:endnote w:type="continuationSeparator" w:id="0">
    <w:p w14:paraId="066F940A" w14:textId="77777777" w:rsidR="004B5E64" w:rsidRDefault="004B5E6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F07F4" w14:textId="77777777" w:rsidR="004B5E64" w:rsidRDefault="004B5E64" w:rsidP="000C45FF">
      <w:r>
        <w:separator/>
      </w:r>
    </w:p>
  </w:footnote>
  <w:footnote w:type="continuationSeparator" w:id="0">
    <w:p w14:paraId="744E89F2" w14:textId="77777777" w:rsidR="004B5E64" w:rsidRDefault="004B5E6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101B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4E49A7" wp14:editId="776C574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65A4"/>
    <w:multiLevelType w:val="multilevel"/>
    <w:tmpl w:val="329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4741"/>
    <w:multiLevelType w:val="multilevel"/>
    <w:tmpl w:val="B07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B5"/>
    <w:rsid w:val="000041C4"/>
    <w:rsid w:val="00036450"/>
    <w:rsid w:val="00094499"/>
    <w:rsid w:val="00094FD6"/>
    <w:rsid w:val="00096D1F"/>
    <w:rsid w:val="000C45FF"/>
    <w:rsid w:val="000E3FD1"/>
    <w:rsid w:val="00112054"/>
    <w:rsid w:val="001525E1"/>
    <w:rsid w:val="001671F6"/>
    <w:rsid w:val="00180329"/>
    <w:rsid w:val="0019001F"/>
    <w:rsid w:val="001A74A5"/>
    <w:rsid w:val="001B05F3"/>
    <w:rsid w:val="001B2ABD"/>
    <w:rsid w:val="001E0391"/>
    <w:rsid w:val="001E1759"/>
    <w:rsid w:val="001F1ECC"/>
    <w:rsid w:val="0020192E"/>
    <w:rsid w:val="002400EB"/>
    <w:rsid w:val="00256CF7"/>
    <w:rsid w:val="00281FD5"/>
    <w:rsid w:val="002B7CF1"/>
    <w:rsid w:val="0030481B"/>
    <w:rsid w:val="00311F9F"/>
    <w:rsid w:val="003156FC"/>
    <w:rsid w:val="003254B5"/>
    <w:rsid w:val="0037121F"/>
    <w:rsid w:val="00385167"/>
    <w:rsid w:val="003A6B7D"/>
    <w:rsid w:val="003B06CA"/>
    <w:rsid w:val="004071FC"/>
    <w:rsid w:val="00416AD7"/>
    <w:rsid w:val="00445947"/>
    <w:rsid w:val="004813B3"/>
    <w:rsid w:val="00496591"/>
    <w:rsid w:val="004B5E64"/>
    <w:rsid w:val="004C63E4"/>
    <w:rsid w:val="004D3011"/>
    <w:rsid w:val="0052113A"/>
    <w:rsid w:val="005223DC"/>
    <w:rsid w:val="005262AC"/>
    <w:rsid w:val="005E39D5"/>
    <w:rsid w:val="00600670"/>
    <w:rsid w:val="00616E38"/>
    <w:rsid w:val="0062123A"/>
    <w:rsid w:val="00643EB0"/>
    <w:rsid w:val="00646E75"/>
    <w:rsid w:val="006771D0"/>
    <w:rsid w:val="006C1D9D"/>
    <w:rsid w:val="006E088D"/>
    <w:rsid w:val="006F53C7"/>
    <w:rsid w:val="0070340F"/>
    <w:rsid w:val="00715FCB"/>
    <w:rsid w:val="00743101"/>
    <w:rsid w:val="007775E1"/>
    <w:rsid w:val="007867A0"/>
    <w:rsid w:val="007927F5"/>
    <w:rsid w:val="00802CA0"/>
    <w:rsid w:val="008C530B"/>
    <w:rsid w:val="008D7080"/>
    <w:rsid w:val="009260CD"/>
    <w:rsid w:val="00952C25"/>
    <w:rsid w:val="009B539F"/>
    <w:rsid w:val="00A2118D"/>
    <w:rsid w:val="00A40869"/>
    <w:rsid w:val="00A84A35"/>
    <w:rsid w:val="00AB1D13"/>
    <w:rsid w:val="00AD76E2"/>
    <w:rsid w:val="00AF6D44"/>
    <w:rsid w:val="00B20152"/>
    <w:rsid w:val="00B359E4"/>
    <w:rsid w:val="00B36589"/>
    <w:rsid w:val="00B45372"/>
    <w:rsid w:val="00B57D98"/>
    <w:rsid w:val="00B70850"/>
    <w:rsid w:val="00BE2258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B7107"/>
    <w:rsid w:val="00D2522B"/>
    <w:rsid w:val="00D422DE"/>
    <w:rsid w:val="00D5459D"/>
    <w:rsid w:val="00D83AB5"/>
    <w:rsid w:val="00DA1F4D"/>
    <w:rsid w:val="00DB066C"/>
    <w:rsid w:val="00DD070C"/>
    <w:rsid w:val="00DD172A"/>
    <w:rsid w:val="00E15CD7"/>
    <w:rsid w:val="00E25A26"/>
    <w:rsid w:val="00E4381A"/>
    <w:rsid w:val="00E55D74"/>
    <w:rsid w:val="00F0003A"/>
    <w:rsid w:val="00F05EDE"/>
    <w:rsid w:val="00F13954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CA2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customStyle="1" w:styleId="public-draftstyledefault-unorderedlistitem">
    <w:name w:val="public-draftstyledefault-unorderedlistitem"/>
    <w:basedOn w:val="Normal"/>
    <w:rsid w:val="00D83A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muluken-mekuriya-31328518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MM676720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22F727CEF443CBA4426F8CED072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E69EC-4655-4EE4-8D9C-4AF56712F7B3}"/>
      </w:docPartPr>
      <w:docPartBody>
        <w:p w:rsidR="00FB2EAD" w:rsidRDefault="00ED2F09">
          <w:pPr>
            <w:pStyle w:val="1922F727CEF443CBA4426F8CED072CC9"/>
          </w:pPr>
          <w:r w:rsidRPr="00D5459D">
            <w:t>Profile</w:t>
          </w:r>
        </w:p>
      </w:docPartBody>
    </w:docPart>
    <w:docPart>
      <w:docPartPr>
        <w:name w:val="199F2F46808C4530A9F6939523B14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17ECA-AB98-40C0-AE62-CC0FBE4F7E47}"/>
      </w:docPartPr>
      <w:docPartBody>
        <w:p w:rsidR="00FB2EAD" w:rsidRDefault="00ED2F09">
          <w:pPr>
            <w:pStyle w:val="199F2F46808C4530A9F6939523B1433D"/>
          </w:pPr>
          <w:r w:rsidRPr="00C039FE">
            <w:t>Contact</w:t>
          </w:r>
        </w:p>
      </w:docPartBody>
    </w:docPart>
    <w:docPart>
      <w:docPartPr>
        <w:name w:val="55B13E0F0B954515B1D8ADEE66F34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BD154-1C37-4A32-B203-4CDEAC51012C}"/>
      </w:docPartPr>
      <w:docPartBody>
        <w:p w:rsidR="00FB2EAD" w:rsidRDefault="00ED2F09">
          <w:pPr>
            <w:pStyle w:val="55B13E0F0B954515B1D8ADEE66F345D7"/>
          </w:pPr>
          <w:r w:rsidRPr="004D3011">
            <w:t>PHONE:</w:t>
          </w:r>
        </w:p>
      </w:docPartBody>
    </w:docPart>
    <w:docPart>
      <w:docPartPr>
        <w:name w:val="89B008AF063E43E69EFD0C516BAB5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DEDE-116D-4922-A1A1-D9BD1117B6A2}"/>
      </w:docPartPr>
      <w:docPartBody>
        <w:p w:rsidR="00FB2EAD" w:rsidRDefault="00ED2F09">
          <w:pPr>
            <w:pStyle w:val="89B008AF063E43E69EFD0C516BAB50D1"/>
          </w:pPr>
          <w:r w:rsidRPr="004D3011">
            <w:t>EMAIL</w:t>
          </w:r>
        </w:p>
      </w:docPartBody>
    </w:docPart>
    <w:docPart>
      <w:docPartPr>
        <w:name w:val="C6D737755B124271BEAF467AE7BA0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A1672-5B51-4870-990F-A40E8A8BA760}"/>
      </w:docPartPr>
      <w:docPartBody>
        <w:p w:rsidR="00FB2EAD" w:rsidRDefault="00ED2F09">
          <w:pPr>
            <w:pStyle w:val="C6D737755B124271BEAF467AE7BA0874"/>
          </w:pPr>
          <w:r w:rsidRPr="00036450">
            <w:t>WORK EXPERIENCE</w:t>
          </w:r>
        </w:p>
      </w:docPartBody>
    </w:docPart>
    <w:docPart>
      <w:docPartPr>
        <w:name w:val="C19D01C8B41040AF89C720D6D545B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4EE3-49D0-4DFC-A584-E6B20C9092D3}"/>
      </w:docPartPr>
      <w:docPartBody>
        <w:p w:rsidR="00FB2EAD" w:rsidRDefault="00ED2F09">
          <w:pPr>
            <w:pStyle w:val="C19D01C8B41040AF89C720D6D545B039"/>
          </w:pPr>
          <w:r w:rsidRPr="00036450">
            <w:t>EDUCATION</w:t>
          </w:r>
        </w:p>
      </w:docPartBody>
    </w:docPart>
    <w:docPart>
      <w:docPartPr>
        <w:name w:val="45F71722B6824BB19570780F327C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422E-1FF7-4DE6-86E5-F520653C29F6}"/>
      </w:docPartPr>
      <w:docPartBody>
        <w:p w:rsidR="00FB2EAD" w:rsidRDefault="00ED2F09">
          <w:pPr>
            <w:pStyle w:val="45F71722B6824BB19570780F327C22C1"/>
          </w:pPr>
          <w:r>
            <w:t>key skills and characteristics</w:t>
          </w:r>
        </w:p>
      </w:docPartBody>
    </w:docPart>
    <w:docPart>
      <w:docPartPr>
        <w:name w:val="DC05964979394593B96289B820CC9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2DC84-F9BE-4D1E-A824-9217C6FED65A}"/>
      </w:docPartPr>
      <w:docPartBody>
        <w:p w:rsidR="00B70A97" w:rsidRDefault="00FB2EAD" w:rsidP="00FB2EAD">
          <w:pPr>
            <w:pStyle w:val="DC05964979394593B96289B820CC94F8"/>
          </w:pPr>
          <w:r>
            <w:t>LINKEDIN: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AD"/>
    <w:rsid w:val="008E6450"/>
    <w:rsid w:val="00B70A97"/>
    <w:rsid w:val="00ED2F09"/>
    <w:rsid w:val="00F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05964979394593B96289B820CC94F8">
    <w:name w:val="DC05964979394593B96289B820CC94F8"/>
    <w:rsid w:val="00FB2EAD"/>
  </w:style>
  <w:style w:type="paragraph" w:customStyle="1" w:styleId="1922F727CEF443CBA4426F8CED072CC9">
    <w:name w:val="1922F727CEF443CBA4426F8CED072CC9"/>
  </w:style>
  <w:style w:type="paragraph" w:customStyle="1" w:styleId="199F2F46808C4530A9F6939523B1433D">
    <w:name w:val="199F2F46808C4530A9F6939523B1433D"/>
  </w:style>
  <w:style w:type="paragraph" w:customStyle="1" w:styleId="55B13E0F0B954515B1D8ADEE66F345D7">
    <w:name w:val="55B13E0F0B954515B1D8ADEE66F345D7"/>
  </w:style>
  <w:style w:type="paragraph" w:customStyle="1" w:styleId="89B008AF063E43E69EFD0C516BAB50D1">
    <w:name w:val="89B008AF063E43E69EFD0C516BAB50D1"/>
  </w:style>
  <w:style w:type="paragraph" w:customStyle="1" w:styleId="C6D737755B124271BEAF467AE7BA0874">
    <w:name w:val="C6D737755B124271BEAF467AE7BA0874"/>
  </w:style>
  <w:style w:type="paragraph" w:customStyle="1" w:styleId="C19D01C8B41040AF89C720D6D545B039">
    <w:name w:val="C19D01C8B41040AF89C720D6D545B039"/>
  </w:style>
  <w:style w:type="paragraph" w:customStyle="1" w:styleId="45F71722B6824BB19570780F327C22C1">
    <w:name w:val="45F71722B6824BB19570780F327C22C1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ZGVmYXVsdFZhbHVlIj48ZWxlbWVudCB1aWQ9ImEyOTBmMTJiLWI3MTktNDJhZC1hMTMxLTU3OTdkYWQ3NWU5NCIgdmFsdWU9IiIgeG1sbnM9Imh0dHA6Ly93d3cuYm9sZG9uamFtZXMuY29tLzIwMDgvMDEvc2llL2ludGVybmFsL2xhYmVsIiAvPjwvc2lzbD48VXNlck5hbWU+Q09SUFxVU01NNjc2NzIwPC9Vc2VyTmFtZT48RGF0ZVRpbWU+MTIvMzAvMjAyMSA0OjU1OjQ3IFBNPC9EYXRlVGltZT48TGFiZWxTdHJpbmc+SW50ZXJuYWw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f2020d7d-77c8-4294-a427-590ee8eb3328" origin="defaultValue">
  <element uid="a290f12b-b719-42ad-a131-5797dad75e94" value=""/>
</sisl>
</file>

<file path=customXml/itemProps1.xml><?xml version="1.0" encoding="utf-8"?>
<ds:datastoreItem xmlns:ds="http://schemas.openxmlformats.org/officeDocument/2006/customXml" ds:itemID="{26F4D0C7-1123-4516-A613-07930A01AD7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3CC4267B-5E36-4A2D-9282-E87F010BF92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Internal | EPNW-OLMK</cp:keywords>
  <dc:description/>
  <cp:lastModifiedBy/>
  <cp:revision>1</cp:revision>
  <dcterms:created xsi:type="dcterms:W3CDTF">2021-12-30T18:34:00Z</dcterms:created>
  <dcterms:modified xsi:type="dcterms:W3CDTF">2022-01-27T21:26:00Z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9c6a837f-7b48-43a3-ade4-d975359bf143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policy="f2020d7d-77c8-4294-a427-590ee8eb3328" origin="defaultValue" xmlns="http://www.boldonj</vt:lpwstr>
  </property>
  <property fmtid="{D5CDD505-2E9C-101B-9397-08002B2CF9AE}" pid="4" name="bjDocumentLabelXML-0">
    <vt:lpwstr>ames.com/2008/01/sie/internal/label"&gt;&lt;element uid="a290f12b-b719-42ad-a131-5797dad75e94" value="" /&gt;&lt;/sisl&gt;</vt:lpwstr>
  </property>
  <property fmtid="{D5CDD505-2E9C-101B-9397-08002B2CF9AE}" pid="5" name="bjDocumentSecurityLabel">
    <vt:lpwstr>Internal</vt:lpwstr>
  </property>
  <property fmtid="{D5CDD505-2E9C-101B-9397-08002B2CF9AE}" pid="6" name="wsp-metadata">
    <vt:lpwstr>Internal | EPNW-OLMK</vt:lpwstr>
  </property>
  <property fmtid="{D5CDD505-2E9C-101B-9397-08002B2CF9AE}" pid="7" name="bjClsUserRVM">
    <vt:lpwstr>[]</vt:lpwstr>
  </property>
  <property fmtid="{D5CDD505-2E9C-101B-9397-08002B2CF9AE}" pid="8" name="bjSaver">
    <vt:lpwstr>yRMI/q3yvpB0mGuPgXOlU2QIOMll/HF4</vt:lpwstr>
  </property>
  <property fmtid="{D5CDD505-2E9C-101B-9397-08002B2CF9AE}" pid="9" name="bjLabelHistoryID">
    <vt:lpwstr>{26F4D0C7-1123-4516-A613-07930A01AD7A}</vt:lpwstr>
  </property>
</Properties>
</file>